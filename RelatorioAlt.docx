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69FB" w14:textId="77777777" w:rsidR="00EC49FE" w:rsidRPr="00D731C0" w:rsidRDefault="00391B3F" w:rsidP="0039084B">
      <w:pPr>
        <w:pStyle w:val="Title"/>
      </w:pPr>
      <w:r w:rsidRPr="00D731C0">
        <w:t>Relatório</w:t>
      </w:r>
    </w:p>
    <w:p w14:paraId="325C767C" w14:textId="77777777" w:rsidR="00EC49FE" w:rsidRPr="00D731C0" w:rsidRDefault="00391B3F" w:rsidP="0039084B">
      <w:pPr>
        <w:pStyle w:val="Author"/>
        <w:rPr>
          <w:vertAlign w:val="superscript"/>
        </w:rPr>
      </w:pPr>
      <w:r w:rsidRPr="00D731C0">
        <w:t>Luis Felipe F. Cardoso</w:t>
      </w:r>
      <w:r w:rsidR="00EC49FE" w:rsidRPr="00D731C0">
        <w:rPr>
          <w:vertAlign w:val="superscript"/>
        </w:rPr>
        <w:t>1</w:t>
      </w:r>
      <w:r w:rsidR="00EC49FE" w:rsidRPr="00D731C0">
        <w:t>,</w:t>
      </w:r>
      <w:r w:rsidRPr="00D731C0">
        <w:t xml:space="preserve"> Luiz Antonio L. de F. Leite</w:t>
      </w:r>
      <w:r w:rsidRPr="00D731C0">
        <w:rPr>
          <w:vertAlign w:val="superscript"/>
        </w:rPr>
        <w:t>1</w:t>
      </w:r>
      <w:r w:rsidR="0092301E" w:rsidRPr="00D731C0">
        <w:t xml:space="preserve">, </w:t>
      </w:r>
      <w:r w:rsidRPr="00D731C0">
        <w:t>Luiz Sérgio S. Maciel Filho</w:t>
      </w:r>
      <w:r w:rsidR="00EC49FE" w:rsidRPr="00D731C0">
        <w:rPr>
          <w:vertAlign w:val="superscript"/>
        </w:rPr>
        <w:t>1</w:t>
      </w:r>
      <w:r w:rsidR="00EC49FE" w:rsidRPr="00D731C0">
        <w:t xml:space="preserve">, </w:t>
      </w:r>
      <w:r w:rsidRPr="00D731C0">
        <w:t>Max Jose L. Pantoja Jr.</w:t>
      </w:r>
      <w:r w:rsidRPr="00D731C0">
        <w:rPr>
          <w:vertAlign w:val="superscript"/>
        </w:rPr>
        <w:t>1</w:t>
      </w:r>
      <w:r w:rsidR="00D246A9" w:rsidRPr="00D731C0">
        <w:t>, Wesley P. Barbosa</w:t>
      </w:r>
      <w:r w:rsidR="00D246A9" w:rsidRPr="00D731C0">
        <w:rPr>
          <w:vertAlign w:val="superscript"/>
        </w:rPr>
        <w:t>1</w:t>
      </w:r>
    </w:p>
    <w:p w14:paraId="203A44A5" w14:textId="77777777" w:rsidR="00EC49FE" w:rsidRPr="00D731C0" w:rsidRDefault="00EC49FE" w:rsidP="003C25DE">
      <w:pPr>
        <w:spacing w:before="240"/>
        <w:jc w:val="center"/>
        <w:rPr>
          <w:rStyle w:val="AddressChar"/>
        </w:rPr>
      </w:pPr>
      <w:r w:rsidRPr="00D731C0">
        <w:rPr>
          <w:rStyle w:val="AddressChar"/>
          <w:vertAlign w:val="superscript"/>
        </w:rPr>
        <w:t>1</w:t>
      </w:r>
      <w:r w:rsidRPr="00D731C0">
        <w:rPr>
          <w:rStyle w:val="AddressChar"/>
        </w:rPr>
        <w:t>Instituto de</w:t>
      </w:r>
      <w:r w:rsidR="00391B3F" w:rsidRPr="00D731C0">
        <w:rPr>
          <w:rStyle w:val="AddressChar"/>
        </w:rPr>
        <w:t xml:space="preserve"> Ciências Exatas e Naturais </w:t>
      </w:r>
      <w:r w:rsidRPr="00D731C0">
        <w:rPr>
          <w:rStyle w:val="AddressChar"/>
        </w:rPr>
        <w:t xml:space="preserve">– Universidade Federal do </w:t>
      </w:r>
      <w:r w:rsidR="00391B3F" w:rsidRPr="00D731C0">
        <w:rPr>
          <w:rStyle w:val="AddressChar"/>
        </w:rPr>
        <w:t>Pará</w:t>
      </w:r>
      <w:r w:rsidRPr="00D731C0">
        <w:rPr>
          <w:rStyle w:val="AddressChar"/>
        </w:rPr>
        <w:t xml:space="preserve"> (UF</w:t>
      </w:r>
      <w:r w:rsidR="00391B3F" w:rsidRPr="00D731C0">
        <w:rPr>
          <w:rStyle w:val="AddressChar"/>
        </w:rPr>
        <w:t>PA</w:t>
      </w:r>
      <w:r w:rsidRPr="00D731C0">
        <w:rPr>
          <w:rStyle w:val="AddressChar"/>
        </w:rPr>
        <w:t>)</w:t>
      </w:r>
      <w:r w:rsidR="00391B3F" w:rsidRPr="00D731C0">
        <w:rPr>
          <w:rStyle w:val="AddressChar"/>
        </w:rPr>
        <w:t xml:space="preserve"> </w:t>
      </w:r>
      <w:r w:rsidRPr="00D731C0">
        <w:rPr>
          <w:rStyle w:val="AddressChar"/>
        </w:rPr>
        <w:t xml:space="preserve">– </w:t>
      </w:r>
      <w:r w:rsidR="00391B3F" w:rsidRPr="00D731C0">
        <w:rPr>
          <w:rStyle w:val="AddressChar"/>
        </w:rPr>
        <w:t>Belém</w:t>
      </w:r>
      <w:r w:rsidRPr="00D731C0">
        <w:rPr>
          <w:rStyle w:val="AddressChar"/>
        </w:rPr>
        <w:t xml:space="preserve"> – </w:t>
      </w:r>
      <w:r w:rsidR="00391B3F" w:rsidRPr="00D731C0">
        <w:rPr>
          <w:rStyle w:val="AddressChar"/>
        </w:rPr>
        <w:t>PA</w:t>
      </w:r>
      <w:r w:rsidRPr="00D731C0">
        <w:rPr>
          <w:rStyle w:val="AddressChar"/>
        </w:rPr>
        <w:t xml:space="preserve"> – Brazil</w:t>
      </w:r>
    </w:p>
    <w:p w14:paraId="7668405C" w14:textId="77777777" w:rsidR="00EC49FE" w:rsidRPr="00D731C0" w:rsidRDefault="00EC49FE" w:rsidP="00EE70EF">
      <w:pPr>
        <w:pStyle w:val="Email"/>
      </w:pPr>
      <w:commentRangeStart w:id="0"/>
      <w:r w:rsidRPr="00D731C0">
        <w:t>@</w:t>
      </w:r>
      <w:r w:rsidR="00D246A9" w:rsidRPr="00D731C0">
        <w:t>icen.ufpa</w:t>
      </w:r>
      <w:r w:rsidRPr="00D731C0">
        <w:t xml:space="preserve">.br, </w:t>
      </w:r>
      <w:r w:rsidR="00D246A9" w:rsidRPr="00D731C0">
        <w:t>@icen.ufpa.br</w:t>
      </w:r>
      <w:r w:rsidR="00290562" w:rsidRPr="00D731C0">
        <w:t xml:space="preserve">, </w:t>
      </w:r>
      <w:r w:rsidR="00D246A9" w:rsidRPr="00D731C0">
        <w:t>luiz.filho@icen.ufpa.br, @icen.ufpa.br, @icen.ufpa.br</w:t>
      </w:r>
      <w:commentRangeEnd w:id="0"/>
      <w:r w:rsidR="00032DAA">
        <w:rPr>
          <w:rStyle w:val="CommentReference"/>
          <w:rFonts w:ascii="Times" w:hAnsi="Times"/>
        </w:rPr>
        <w:commentReference w:id="0"/>
      </w:r>
    </w:p>
    <w:p w14:paraId="187A0222" w14:textId="77777777" w:rsidR="00EC49FE" w:rsidRPr="00D731C0" w:rsidRDefault="00EC49FE" w:rsidP="00EE70EF">
      <w:pPr>
        <w:pStyle w:val="Email"/>
        <w:sectPr w:rsidR="00EC49FE" w:rsidRPr="00D731C0">
          <w:headerReference w:type="even" r:id="rId10"/>
          <w:headerReference w:type="default" r:id="rId11"/>
          <w:footerReference w:type="even" r:id="rId12"/>
          <w:footerReference w:type="first" r:id="rId13"/>
          <w:type w:val="continuous"/>
          <w:pgSz w:w="11907" w:h="16840" w:code="9"/>
          <w:pgMar w:top="1985" w:right="1701" w:bottom="1418" w:left="1701" w:header="964" w:footer="964" w:gutter="0"/>
          <w:pgNumType w:start="101"/>
          <w:cols w:space="454"/>
        </w:sectPr>
      </w:pPr>
    </w:p>
    <w:p w14:paraId="1BB09DCF" w14:textId="77777777" w:rsidR="00EC49FE" w:rsidRPr="00C77CA4" w:rsidRDefault="00EC49FE" w:rsidP="00676E05">
      <w:pPr>
        <w:pStyle w:val="Abstract"/>
        <w:rPr>
          <w:lang w:val="en-US"/>
        </w:rPr>
      </w:pPr>
      <w:r w:rsidRPr="00D731C0">
        <w:rPr>
          <w:b/>
        </w:rPr>
        <w:t>Abstract.</w:t>
      </w:r>
      <w:r w:rsidRPr="00D731C0">
        <w:t xml:space="preserve"> </w:t>
      </w:r>
      <w:r w:rsidR="00A24F44" w:rsidRPr="00C77CA4">
        <w:rPr>
          <w:lang w:val="en-US"/>
        </w:rPr>
        <w:t>This report describes the implementation of regular expressions</w:t>
      </w:r>
      <w:r w:rsidR="00BC7AF2" w:rsidRPr="00C77CA4">
        <w:rPr>
          <w:lang w:val="en-US"/>
        </w:rPr>
        <w:t xml:space="preserve"> using the Python programming language</w:t>
      </w:r>
      <w:r w:rsidR="00A24F44" w:rsidRPr="00C77CA4">
        <w:rPr>
          <w:lang w:val="en-US"/>
        </w:rPr>
        <w:t xml:space="preserve"> to validate different kinds of inputs on a form, such as names, email addresses, telephone numbers, datetime values, </w:t>
      </w:r>
      <w:proofErr w:type="spellStart"/>
      <w:r w:rsidR="00A24F44" w:rsidRPr="00C77CA4">
        <w:rPr>
          <w:lang w:val="en-US"/>
        </w:rPr>
        <w:t>cpf</w:t>
      </w:r>
      <w:proofErr w:type="spellEnd"/>
      <w:r w:rsidR="00A24F44" w:rsidRPr="00C77CA4">
        <w:rPr>
          <w:lang w:val="en-US"/>
        </w:rPr>
        <w:t xml:space="preserve"> numbers, passwords, and numbers, </w:t>
      </w:r>
      <w:r w:rsidR="00BC7AF2" w:rsidRPr="00C77CA4">
        <w:rPr>
          <w:lang w:val="en-US"/>
        </w:rPr>
        <w:t>as well as</w:t>
      </w:r>
      <w:r w:rsidR="00A24F44" w:rsidRPr="00C77CA4">
        <w:rPr>
          <w:lang w:val="en-US"/>
        </w:rPr>
        <w:t xml:space="preserve"> different kinds of family </w:t>
      </w:r>
      <w:r w:rsidR="00BC7AF2" w:rsidRPr="00C77CA4">
        <w:rPr>
          <w:lang w:val="en-US"/>
        </w:rPr>
        <w:t>configurations given a set of gender and age rules</w:t>
      </w:r>
      <w:r w:rsidR="00C77CA4" w:rsidRPr="00C77CA4">
        <w:rPr>
          <w:lang w:val="en-US"/>
        </w:rPr>
        <w:t xml:space="preserve"> </w:t>
      </w:r>
      <w:r w:rsidR="00C77CA4">
        <w:rPr>
          <w:lang w:val="en-US"/>
        </w:rPr>
        <w:t xml:space="preserve">as stablished on the instructions for the regular expressions </w:t>
      </w:r>
      <w:r w:rsidR="009D2D11">
        <w:rPr>
          <w:lang w:val="en-US"/>
        </w:rPr>
        <w:t xml:space="preserve">group </w:t>
      </w:r>
      <w:r w:rsidR="00C77CA4">
        <w:rPr>
          <w:lang w:val="en-US"/>
        </w:rPr>
        <w:t>assignment of the “</w:t>
      </w:r>
      <w:proofErr w:type="spellStart"/>
      <w:r w:rsidR="00C77CA4">
        <w:rPr>
          <w:lang w:val="en-US"/>
        </w:rPr>
        <w:t>Linguagens</w:t>
      </w:r>
      <w:proofErr w:type="spellEnd"/>
      <w:r w:rsidR="00C77CA4">
        <w:rPr>
          <w:lang w:val="en-US"/>
        </w:rPr>
        <w:t xml:space="preserve"> </w:t>
      </w:r>
      <w:proofErr w:type="spellStart"/>
      <w:r w:rsidR="00C77CA4">
        <w:rPr>
          <w:lang w:val="en-US"/>
        </w:rPr>
        <w:t>Formais</w:t>
      </w:r>
      <w:proofErr w:type="spellEnd"/>
      <w:r w:rsidR="00C77CA4">
        <w:rPr>
          <w:lang w:val="en-US"/>
        </w:rPr>
        <w:t xml:space="preserve">, </w:t>
      </w:r>
      <w:proofErr w:type="spellStart"/>
      <w:r w:rsidR="00C77CA4">
        <w:rPr>
          <w:lang w:val="en-US"/>
        </w:rPr>
        <w:t>Autômatos</w:t>
      </w:r>
      <w:proofErr w:type="spellEnd"/>
      <w:r w:rsidR="00C77CA4">
        <w:rPr>
          <w:lang w:val="en-US"/>
        </w:rPr>
        <w:t xml:space="preserve"> e </w:t>
      </w:r>
      <w:proofErr w:type="spellStart"/>
      <w:r w:rsidR="00C77CA4">
        <w:rPr>
          <w:lang w:val="en-US"/>
        </w:rPr>
        <w:t>Computabilidade</w:t>
      </w:r>
      <w:proofErr w:type="spellEnd"/>
      <w:r w:rsidR="00C77CA4">
        <w:rPr>
          <w:lang w:val="en-US"/>
        </w:rPr>
        <w:t>” course for the 2023.2 class of the Computer Science undergraduate program at Universidade Federal do Pará.</w:t>
      </w:r>
    </w:p>
    <w:p w14:paraId="61A2BE4D" w14:textId="77777777" w:rsidR="00EC49FE" w:rsidRPr="00D731C0" w:rsidRDefault="00EC49FE" w:rsidP="00676E05">
      <w:pPr>
        <w:pStyle w:val="Abstract"/>
      </w:pPr>
      <w:r w:rsidRPr="00D731C0">
        <w:rPr>
          <w:b/>
        </w:rPr>
        <w:t>Resumo.</w:t>
      </w:r>
      <w:r w:rsidRPr="00D731C0">
        <w:t xml:space="preserve"> </w:t>
      </w:r>
      <w:r w:rsidR="00BC7AF2" w:rsidRPr="00D731C0">
        <w:t>Este relatório descreve a implementação de expressões regulares na linguagem de programação Python para reconhecer diferentes tipos de entradas em um formulário, como nomes, endereços de email, números de telefone, valores de datetime, números de cpf, senhas e números, bem como diferentes tipos de arranjos familiares levando em consideração determinadas regras relativas a sexo biológico e idade</w:t>
      </w:r>
      <w:r w:rsidR="00C77CA4">
        <w:t>, como estipulado nas instruções para a atividade</w:t>
      </w:r>
      <w:r w:rsidR="009D2D11">
        <w:t xml:space="preserve"> em grupo</w:t>
      </w:r>
      <w:r w:rsidR="00C77CA4">
        <w:t xml:space="preserve"> de expressões regulares da disciplina “Linguagens Formais, Autômatos e Computabilidade” da turma 2023.2 do curso de Bacharelado em Ciência da Computação da Universidade Federal do Pará</w:t>
      </w:r>
      <w:r w:rsidR="00BC7AF2" w:rsidRPr="00D731C0">
        <w:t>.</w:t>
      </w:r>
    </w:p>
    <w:p w14:paraId="3B6B8157" w14:textId="77777777" w:rsidR="00D731C0" w:rsidRPr="00D731C0" w:rsidRDefault="00EC49FE" w:rsidP="00D731C0">
      <w:pPr>
        <w:pStyle w:val="Heading1"/>
      </w:pPr>
      <w:r w:rsidRPr="00D731C0">
        <w:t xml:space="preserve">1. </w:t>
      </w:r>
      <w:r w:rsidR="00D553FC" w:rsidRPr="00D731C0">
        <w:t>Introdução</w:t>
      </w:r>
    </w:p>
    <w:p w14:paraId="264DB9A1" w14:textId="77777777" w:rsidR="00205841" w:rsidRDefault="00205841" w:rsidP="00E45C10">
      <w:r>
        <w:t>[Falar brevemente sobre a hierarquia das linguagens]</w:t>
      </w:r>
    </w:p>
    <w:p w14:paraId="0ED712DC" w14:textId="77777777" w:rsidR="00205841" w:rsidRDefault="00205841" w:rsidP="00E45C10">
      <w:r>
        <w:t>[Falar brevemente sobre gramática, alfabeto e vocabulário]</w:t>
      </w:r>
    </w:p>
    <w:p w14:paraId="6BFB2C54" w14:textId="77777777" w:rsidR="00205841" w:rsidRDefault="00205841" w:rsidP="00E45C10">
      <w:r>
        <w:t>[Falar brevemente sobre linguagens regulares]</w:t>
      </w:r>
    </w:p>
    <w:p w14:paraId="1DE08B61" w14:textId="77777777" w:rsidR="00205841" w:rsidRDefault="00205841" w:rsidP="00E45C10">
      <w:r>
        <w:t>[Falar brevemente sobre as regras de produção em linguagens regulares]</w:t>
      </w:r>
    </w:p>
    <w:p w14:paraId="4A4FBB44" w14:textId="77777777" w:rsidR="009D2D11" w:rsidRDefault="009D2D11" w:rsidP="00E45C10">
      <w:r>
        <w:t>[Falar sobre o questionário – descrevê-lo]</w:t>
      </w:r>
    </w:p>
    <w:p w14:paraId="6FCFEDED" w14:textId="77777777" w:rsidR="00D731C0" w:rsidRDefault="00D731C0" w:rsidP="00D731C0">
      <w:pPr>
        <w:pStyle w:val="Heading1"/>
      </w:pPr>
      <w:r w:rsidRPr="00D731C0">
        <w:t>2. Materiais e Métodos</w:t>
      </w:r>
    </w:p>
    <w:p w14:paraId="16E78F37" w14:textId="77777777" w:rsidR="00E34504" w:rsidRDefault="00E34504" w:rsidP="00E34504">
      <w:r>
        <w:t xml:space="preserve">Para implementar o código fonte que satisfaz os requisitos do questionário foi utilizada a linguagem de programação Python versão 3.10. O código fonte foi escrito utilizando os softwares Visual Studio Code e Pycharm em sistemas operacionais Linux usando as distribuições </w:t>
      </w:r>
      <w:r w:rsidR="00875F56">
        <w:t xml:space="preserve">Ubuntu </w:t>
      </w:r>
      <w:r w:rsidR="00875F56" w:rsidRPr="00875F56">
        <w:t>22.04.2 LTS</w:t>
      </w:r>
      <w:r w:rsidR="00875F56">
        <w:t xml:space="preserve">, </w:t>
      </w:r>
      <w:r>
        <w:t>Manjaro</w:t>
      </w:r>
      <w:r w:rsidR="00875F56">
        <w:t xml:space="preserve"> 22.1 </w:t>
      </w:r>
      <w:r>
        <w:t>e Fedora</w:t>
      </w:r>
      <w:r w:rsidR="00875F56">
        <w:t xml:space="preserve"> 37</w:t>
      </w:r>
      <w:r>
        <w:t>, bem como em sistemas operacionais Windows 10 e Windows 11. Para conferir suporte à operações com expressões regulares utilizou-se a biblioteca Re, que faz parte da biblioteca padrão da linguagem de programação escolhida, mas não vem habilitada por padrão.</w:t>
      </w:r>
      <w:r w:rsidR="00E914D1">
        <w:t xml:space="preserve"> Para conferir </w:t>
      </w:r>
      <w:r w:rsidR="00E914D1">
        <w:lastRenderedPageBreak/>
        <w:t>suporte a anotações de tipo para o tipo função foi utilizada a classe Callable da biblioteca typing.</w:t>
      </w:r>
      <w:r w:rsidR="00875F56">
        <w:t xml:space="preserve"> </w:t>
      </w:r>
      <w:r w:rsidR="00AB6C8F">
        <w:t>Para criar testes automatizados para o código fonte foi utilizada a biblioteca pytest.</w:t>
      </w:r>
    </w:p>
    <w:p w14:paraId="4C6DFD08" w14:textId="77777777" w:rsidR="00E914D1" w:rsidRPr="00E34504" w:rsidRDefault="00DB6214" w:rsidP="00E34504">
      <w:r>
        <w:tab/>
        <w:t>Para fazer o controle de versionamento do código foi utilizada a ferramenta Git, em especial através da plataforma GitHub</w:t>
      </w:r>
      <w:r w:rsidR="009D2D11">
        <w:t>. Da mesma plataforma também foi utilizada a ferramenta Projects para organizar as atividades de cada membro do grupo, onde utilizamos a ferramenta de tickets para manter o controle sobre a lista de afazeres e o progresso na completação da atividade.</w:t>
      </w:r>
      <w:r w:rsidR="00E914D1">
        <w:tab/>
      </w:r>
    </w:p>
    <w:p w14:paraId="329103C2" w14:textId="77777777" w:rsidR="00E45C10" w:rsidRPr="00E45C10" w:rsidRDefault="00E45C10" w:rsidP="00E45C10">
      <w:pPr>
        <w:pStyle w:val="Heading2"/>
      </w:pPr>
      <w:r>
        <w:t xml:space="preserve">2.1. Considerações </w:t>
      </w:r>
      <w:r w:rsidR="00733E0C">
        <w:t xml:space="preserve">gerais </w:t>
      </w:r>
      <w:r>
        <w:t>sobre o código fonte</w:t>
      </w:r>
    </w:p>
    <w:p w14:paraId="0049F9E1" w14:textId="77777777" w:rsidR="009D2D11" w:rsidRDefault="009D2D11" w:rsidP="009D2D11">
      <w:r>
        <w:t xml:space="preserve">O código fonte foi dividido em módulos para separar a lógica de cada questão de sua implementação concreta, que é feita no arquivo main.py no módulo pai. A estrutura completa está ilustrada na </w:t>
      </w:r>
      <w:r w:rsidR="007B19E9">
        <w:t>F</w:t>
      </w:r>
      <w:r>
        <w:t>igura 1.</w:t>
      </w:r>
    </w:p>
    <w:p w14:paraId="3103DC65" w14:textId="77777777" w:rsidR="009D2D11" w:rsidRDefault="009D2D11" w:rsidP="009D2D11">
      <w:r>
        <w:t>[[figura 1: output do comando tree na raiz do projeto]]</w:t>
      </w:r>
    </w:p>
    <w:p w14:paraId="05332218" w14:textId="53D9D0DC" w:rsidR="005B492D" w:rsidRDefault="009D2D11" w:rsidP="009D2D11">
      <w:r>
        <w:tab/>
      </w:r>
      <w:r w:rsidR="005B492D">
        <w:t>Obedecemos os princípios do desenvolvimento baseado em testes, então começamos n</w:t>
      </w:r>
      <w:r w:rsidR="00C61158">
        <w:t>a etapa</w:t>
      </w:r>
      <w:r w:rsidR="005B492D">
        <w:t xml:space="preserve"> “red” do</w:t>
      </w:r>
      <w:r w:rsidR="00C61158">
        <w:t xml:space="preserve"> ciclo</w:t>
      </w:r>
      <w:r w:rsidR="005B492D">
        <w:t xml:space="preserve"> “red-green-refactor”, escrevemos uma série de testes base de acordo com os exemplos da questão, em seguida implementados as expressões regulares para solucionar os problemas de modo a obter êxito nos testes base</w:t>
      </w:r>
      <w:r w:rsidR="00C61158">
        <w:t xml:space="preserve"> entrando na etapa “green”</w:t>
      </w:r>
      <w:r w:rsidR="005B492D">
        <w:t>, e depois refatoramos o código</w:t>
      </w:r>
    </w:p>
    <w:p w14:paraId="7C2AD63F" w14:textId="15AFAF57" w:rsidR="009D2D11" w:rsidRDefault="005B492D" w:rsidP="009D2D11">
      <w:r>
        <w:tab/>
      </w:r>
      <w:r w:rsidR="00694C19">
        <w:t xml:space="preserve">A instrumentalização da resolução das questões foi inspirada pelo </w:t>
      </w:r>
      <w:commentRangeStart w:id="1"/>
      <w:r w:rsidR="00694C19">
        <w:t>padrão de projeto comportamental conhecido como Strategy</w:t>
      </w:r>
      <w:commentRangeEnd w:id="1"/>
      <w:r w:rsidR="00694C19">
        <w:rPr>
          <w:rStyle w:val="CommentReference"/>
        </w:rPr>
        <w:commentReference w:id="1"/>
      </w:r>
      <w:r w:rsidR="00694C19">
        <w:t xml:space="preserve">, onde utilizamos funcões de ordem superior para </w:t>
      </w:r>
      <w:r w:rsidR="007B19E9">
        <w:t>criar funções de primeira ordem para implementar</w:t>
      </w:r>
      <w:r w:rsidR="00694C19">
        <w:t xml:space="preserve"> as estratégias, traduzidas nos reconhecedores de cada linguagem do questionário</w:t>
      </w:r>
      <w:r w:rsidR="007B19E9">
        <w:t xml:space="preserve">. O uso dessas tecnicas funcionais afasta a implementação aqui apresentada da aplicação padrão deste padrão de projeto que utiliza classes abstratas. Essa escolha foi feita para simplificar  a legibilidade do código e para tirar proveito das capacidades da linguagem Python que permite essa abordagem funcional, inclusive através de </w:t>
      </w:r>
      <w:commentRangeStart w:id="2"/>
      <w:r w:rsidR="007B19E9">
        <w:t>decoradores</w:t>
      </w:r>
      <w:commentRangeEnd w:id="2"/>
      <w:r w:rsidR="007B19E9">
        <w:rPr>
          <w:rStyle w:val="CommentReference"/>
        </w:rPr>
        <w:commentReference w:id="2"/>
      </w:r>
      <w:r w:rsidR="007B19E9">
        <w:t>.</w:t>
      </w:r>
    </w:p>
    <w:p w14:paraId="126A2906" w14:textId="77777777" w:rsidR="007B19E9" w:rsidRDefault="007B19E9" w:rsidP="009D2D11">
      <w:r>
        <w:tab/>
        <w:t>O construtor dos reconhecedores está localizado no arquivo helper.py dentro do módulo common/, e funciona conforme o excerto apresentado no Algoritmo 1.</w:t>
      </w:r>
    </w:p>
    <w:p w14:paraId="0DB481A8" w14:textId="77777777" w:rsidR="007B19E9" w:rsidRDefault="007B19E9" w:rsidP="009D2D11">
      <w:r>
        <w:t>[[Algoritmo 1]]</w:t>
      </w:r>
    </w:p>
    <w:p w14:paraId="60DEBF87" w14:textId="77777777" w:rsidR="00D731C0" w:rsidRDefault="007B19E9" w:rsidP="00D731C0">
      <w:r>
        <w:tab/>
      </w:r>
      <w:r w:rsidR="00776D32">
        <w:t>Isso permite que possamos criar reconhecedores no código fonte munidos apenas da expressão regular que descreve a linguagem. Além disso, ao adotar essa estrutura, conferimos coesão ao código, uma vez que sabemos que cada reconhecedor vai ter o mesmo comportamento padrão, e, ao mesmo tempo geramos um grau de desacoplamento que nos permite refatorar cada reconhecedor individualmente onde a sua estratégia foi definida.</w:t>
      </w:r>
    </w:p>
    <w:p w14:paraId="5C669268" w14:textId="77777777" w:rsidR="00733E0C" w:rsidRDefault="00733E0C" w:rsidP="00733E0C">
      <w:pPr>
        <w:pStyle w:val="Heading1"/>
      </w:pPr>
      <w:r>
        <w:t xml:space="preserve">3. </w:t>
      </w:r>
      <w:commentRangeStart w:id="3"/>
      <w:r>
        <w:t>Detalhamento sobre os reconhecedores</w:t>
      </w:r>
      <w:commentRangeEnd w:id="3"/>
      <w:r w:rsidR="00C40A92">
        <w:rPr>
          <w:rStyle w:val="CommentReference"/>
          <w:b w:val="0"/>
          <w:kern w:val="0"/>
        </w:rPr>
        <w:commentReference w:id="3"/>
      </w:r>
    </w:p>
    <w:p w14:paraId="660B7CFD" w14:textId="77777777" w:rsidR="00733E0C" w:rsidRDefault="00733E0C" w:rsidP="00733E0C">
      <w:r>
        <w:t xml:space="preserve">Cada questão do relatório exigia a criação de um reconhecedor para </w:t>
      </w:r>
      <w:r w:rsidR="00B97763">
        <w:t>uma dada linguagem. A seguir são explicadas as expressões regulares geradas para descrever esses reconhecedores.</w:t>
      </w:r>
    </w:p>
    <w:p w14:paraId="61C6F49D" w14:textId="77777777" w:rsidR="00B97763" w:rsidRDefault="00B97763" w:rsidP="00B97763">
      <w:pPr>
        <w:pStyle w:val="Heading2"/>
      </w:pPr>
      <w:r>
        <w:t>3.1 Primeira questão</w:t>
      </w:r>
    </w:p>
    <w:p w14:paraId="28A30ACC" w14:textId="77777777" w:rsidR="00B97763" w:rsidRPr="00733E0C" w:rsidRDefault="00C40A92" w:rsidP="00733E0C">
      <w:r>
        <w:t>As mascaras de validação requisitadas na primeira questão foram assim implementadas.</w:t>
      </w:r>
    </w:p>
    <w:p w14:paraId="11E1ECD5" w14:textId="77777777" w:rsidR="00733E0C" w:rsidRDefault="00733E0C" w:rsidP="00733E0C">
      <w:r>
        <w:lastRenderedPageBreak/>
        <w:t>[q1.nome]</w:t>
      </w:r>
    </w:p>
    <w:p w14:paraId="23476E1D" w14:textId="77777777" w:rsidR="00733E0C" w:rsidRDefault="00733E0C" w:rsidP="00733E0C">
      <w:r>
        <w:t>[q1.email]</w:t>
      </w:r>
    </w:p>
    <w:p w14:paraId="065813FF" w14:textId="77777777" w:rsidR="00733E0C" w:rsidRDefault="00733E0C" w:rsidP="00733E0C">
      <w:r>
        <w:t>[q1.senha]</w:t>
      </w:r>
    </w:p>
    <w:p w14:paraId="7C03DFB8" w14:textId="77777777" w:rsidR="00733E0C" w:rsidRDefault="00733E0C" w:rsidP="00733E0C">
      <w:r>
        <w:t>[q1.cpf]</w:t>
      </w:r>
    </w:p>
    <w:p w14:paraId="3BAA9DFD" w14:textId="77777777" w:rsidR="00733E0C" w:rsidRDefault="00733E0C" w:rsidP="00733E0C">
      <w:r>
        <w:t>[q1.telefone]</w:t>
      </w:r>
    </w:p>
    <w:p w14:paraId="1B7BCE66" w14:textId="77777777" w:rsidR="00733E0C" w:rsidRDefault="00733E0C" w:rsidP="00733E0C">
      <w:r>
        <w:t>[q1.datetime]</w:t>
      </w:r>
    </w:p>
    <w:p w14:paraId="77A9F093" w14:textId="77777777" w:rsidR="00733E0C" w:rsidRDefault="00733E0C" w:rsidP="00733E0C">
      <w:r>
        <w:t>[q1.numero]</w:t>
      </w:r>
    </w:p>
    <w:p w14:paraId="4D7F2938" w14:textId="77777777" w:rsidR="00C40A92" w:rsidRDefault="00C40A92" w:rsidP="00C40A92">
      <w:pPr>
        <w:pStyle w:val="Heading2"/>
      </w:pPr>
      <w:r>
        <w:t>3.2 Segunda questão</w:t>
      </w:r>
    </w:p>
    <w:p w14:paraId="225D1FE3" w14:textId="77777777" w:rsidR="00C40A92" w:rsidRDefault="00C40A92" w:rsidP="00C40A92">
      <w:r>
        <w:t>Os reconhecedores para os arranhos familiares apresentados foram assim implementados.</w:t>
      </w:r>
    </w:p>
    <w:p w14:paraId="699D196F" w14:textId="77777777" w:rsidR="00C40A92" w:rsidRDefault="00C40A92" w:rsidP="00C40A92">
      <w:r>
        <w:t>[q2.a]</w:t>
      </w:r>
    </w:p>
    <w:p w14:paraId="4AE5AC96" w14:textId="77777777" w:rsidR="00C40A92" w:rsidRDefault="00C40A92" w:rsidP="00C40A92">
      <w:r>
        <w:t>[q2.b]</w:t>
      </w:r>
    </w:p>
    <w:p w14:paraId="681ADA98" w14:textId="77777777" w:rsidR="00C40A92" w:rsidRDefault="00C40A92" w:rsidP="00C40A92">
      <w:r>
        <w:t>[q2.c]</w:t>
      </w:r>
    </w:p>
    <w:p w14:paraId="6940ECD5" w14:textId="77777777" w:rsidR="00C40A92" w:rsidRDefault="00C40A92" w:rsidP="00C40A92">
      <w:r>
        <w:t>[q2.d]</w:t>
      </w:r>
    </w:p>
    <w:p w14:paraId="7ACA8BA1" w14:textId="77777777" w:rsidR="00C40A92" w:rsidRDefault="00C40A92" w:rsidP="00C40A92">
      <w:r>
        <w:t>[q2.e]</w:t>
      </w:r>
    </w:p>
    <w:p w14:paraId="475BA10A" w14:textId="77777777" w:rsidR="00C40A92" w:rsidRDefault="00C40A92" w:rsidP="00C40A92">
      <w:r>
        <w:t>[q2.f]</w:t>
      </w:r>
    </w:p>
    <w:p w14:paraId="213DD8B9" w14:textId="77777777" w:rsidR="00C40A92" w:rsidRPr="00C40A92" w:rsidRDefault="00C40A92" w:rsidP="00C40A92">
      <w:r>
        <w:t>[q2.g]</w:t>
      </w:r>
    </w:p>
    <w:p w14:paraId="5CAFEDBF" w14:textId="77777777" w:rsidR="00D731C0" w:rsidRDefault="00733E0C" w:rsidP="00D731C0">
      <w:pPr>
        <w:pStyle w:val="Heading1"/>
      </w:pPr>
      <w:r>
        <w:t>4</w:t>
      </w:r>
      <w:r w:rsidR="00D731C0" w:rsidRPr="00D731C0">
        <w:t>. Testes Experimentais</w:t>
      </w:r>
    </w:p>
    <w:p w14:paraId="6440AF99" w14:textId="77777777" w:rsidR="00776D32" w:rsidRDefault="00776D32" w:rsidP="00E45C10">
      <w:r>
        <w:t xml:space="preserve">Para estressar os reconhecedores, </w:t>
      </w:r>
      <w:r w:rsidR="008A684E">
        <w:t>primeiramente configuramos um sistema de testes unitários automatizados utilizando a biblioteca pytest. Os casos básicos de teste foram aqueles fornecidos no próprio questionário. Assim, um teste foi criado para cada exemplo em cada quesito apresentado na questão 1. Um exemplo de teste pode ser observado no Algoritmo 2.</w:t>
      </w:r>
    </w:p>
    <w:p w14:paraId="209D5A0C" w14:textId="77777777" w:rsidR="008A684E" w:rsidRDefault="008A684E" w:rsidP="00E45C10">
      <w:r>
        <w:t>[[Algoritmo 2]]</w:t>
      </w:r>
    </w:p>
    <w:p w14:paraId="4F94538D" w14:textId="77777777" w:rsidR="008A684E" w:rsidRDefault="008A684E" w:rsidP="00E45C10">
      <w:r>
        <w:tab/>
        <w:t>Os testes básicos para os reconhecedores necessários para resolver a questão 2 foram escritos manualmente.</w:t>
      </w:r>
    </w:p>
    <w:p w14:paraId="08563639" w14:textId="77777777" w:rsidR="008A684E" w:rsidRDefault="008A684E" w:rsidP="00E45C10">
      <w:r>
        <w:tab/>
        <w:t xml:space="preserve">Após a cobertura dos casos básicos, foram desenvolvidas </w:t>
      </w:r>
      <w:r w:rsidR="00DA1996">
        <w:t>estratégias</w:t>
      </w:r>
      <w:r>
        <w:t xml:space="preserve"> para gerar casos adicionais. Para cada exigência da</w:t>
      </w:r>
      <w:r w:rsidR="00526BD5">
        <w:t>s</w:t>
      </w:r>
      <w:r>
        <w:t xml:space="preserve"> linguage</w:t>
      </w:r>
      <w:r w:rsidR="00526BD5">
        <w:t>s apresentadas no questionário</w:t>
      </w:r>
      <w:r>
        <w:t xml:space="preserve"> foram desenvolvidas funções</w:t>
      </w:r>
      <w:r w:rsidR="00526BD5">
        <w:t xml:space="preserve"> </w:t>
      </w:r>
      <w:r w:rsidR="00DA1996">
        <w:t>—</w:t>
      </w:r>
      <w:r w:rsidR="00526BD5">
        <w:t xml:space="preserve"> </w:t>
      </w:r>
      <w:r w:rsidR="00DA1996">
        <w:t>que funcionam como estratégias</w:t>
      </w:r>
      <w:r w:rsidR="00526BD5">
        <w:t xml:space="preserve"> </w:t>
      </w:r>
      <w:r w:rsidR="00DA1996">
        <w:t>—</w:t>
      </w:r>
      <w:r w:rsidR="00526BD5">
        <w:t xml:space="preserve"> </w:t>
      </w:r>
      <w:r w:rsidR="00DA1996">
        <w:t xml:space="preserve">para </w:t>
      </w:r>
      <w:r>
        <w:t xml:space="preserve">gerar sentenças compatíveis e cadeias incompatíveis. Essas </w:t>
      </w:r>
      <w:r w:rsidR="00DA1996">
        <w:t>estratégias alimentam uma função de ordem superior que retorna uma função de primeira ordem que por sua vez gera uma sentença ou cadeia</w:t>
      </w:r>
      <w:r w:rsidR="00526BD5">
        <w:t xml:space="preserve"> semi-aleatória</w:t>
      </w:r>
      <w:r w:rsidR="00DA1996">
        <w:t xml:space="preserve"> de tamanho variável</w:t>
      </w:r>
      <w:r w:rsidR="00526BD5">
        <w:t xml:space="preserve"> de acordo com o padrão desejado.</w:t>
      </w:r>
    </w:p>
    <w:p w14:paraId="6E6ACEB1" w14:textId="77777777" w:rsidR="00526BD5" w:rsidRDefault="00526BD5" w:rsidP="00E45C10">
      <w:r>
        <w:tab/>
        <w:t>Um exemplo desta implementação pode ser observado no Algoritmo 3.</w:t>
      </w:r>
    </w:p>
    <w:p w14:paraId="12886007" w14:textId="77777777" w:rsidR="00526BD5" w:rsidRDefault="00526BD5" w:rsidP="00E45C10">
      <w:r>
        <w:t>[[Algoritmo 3: certificar de que o código apresentado gera uma cadeia de exemplo]]</w:t>
      </w:r>
    </w:p>
    <w:p w14:paraId="14D8AC9C" w14:textId="77777777" w:rsidR="00D731C0" w:rsidRPr="00D731C0" w:rsidRDefault="00526BD5" w:rsidP="00D731C0">
      <w:r>
        <w:tab/>
        <w:t xml:space="preserve">Valendo-se desta ferramenta </w:t>
      </w:r>
      <w:r w:rsidR="000F1811">
        <w:t>foram geradas</w:t>
      </w:r>
      <w:r>
        <w:t xml:space="preserve"> funções extras para completar os testes básicos, </w:t>
      </w:r>
      <w:r w:rsidR="000F1811">
        <w:t xml:space="preserve">certificando-se de que cada linguagem estava coberta por pelo menos vinte testes diferentes, de maneira a tentar cobrir os aspectos relevantes de cada </w:t>
      </w:r>
      <w:r w:rsidR="000F1811">
        <w:lastRenderedPageBreak/>
        <w:t xml:space="preserve">linguagem. </w:t>
      </w:r>
      <w:r w:rsidR="000F1811">
        <w:tab/>
        <w:t>Quando a biblioteca pytest passou a sinalizar todos os testes como bem-sucedidos (Anexo 1) o código fonte foi considerado pronto e as questões resolvidas.</w:t>
      </w:r>
    </w:p>
    <w:p w14:paraId="57629BC3" w14:textId="77777777" w:rsidR="00D731C0" w:rsidRDefault="00733E0C" w:rsidP="000F1811">
      <w:pPr>
        <w:pStyle w:val="Heading1"/>
      </w:pPr>
      <w:r>
        <w:t>5</w:t>
      </w:r>
      <w:r w:rsidR="00D731C0" w:rsidRPr="00D731C0">
        <w:t>. Comentários Finais</w:t>
      </w:r>
    </w:p>
    <w:p w14:paraId="7CFE5F6D" w14:textId="77777777" w:rsidR="000F1811" w:rsidRPr="000F1811" w:rsidRDefault="00733E0C" w:rsidP="000F1811">
      <w:r>
        <w:br w:type="page"/>
      </w:r>
    </w:p>
    <w:p w14:paraId="459FE5C3" w14:textId="77777777" w:rsidR="00EC49FE" w:rsidRPr="00D731C0" w:rsidRDefault="00EC49FE" w:rsidP="00603861">
      <w:pPr>
        <w:pStyle w:val="Heading1"/>
      </w:pPr>
      <w:commentRangeStart w:id="4"/>
      <w:r w:rsidRPr="00D731C0">
        <w:t>2</w:t>
      </w:r>
      <w:commentRangeEnd w:id="4"/>
      <w:r w:rsidR="00ED7FC0">
        <w:rPr>
          <w:rStyle w:val="CommentReference"/>
          <w:b w:val="0"/>
          <w:kern w:val="0"/>
        </w:rPr>
        <w:commentReference w:id="4"/>
      </w:r>
      <w:r w:rsidRPr="00D731C0">
        <w:t>. First Page</w:t>
      </w:r>
    </w:p>
    <w:p w14:paraId="223E4BC6" w14:textId="77777777" w:rsidR="00556B9F" w:rsidRPr="00D731C0" w:rsidRDefault="00EC49FE">
      <w:r w:rsidRPr="00D731C0">
        <w:t>The first page must display the paper title, the name and address of the authors, the abstract in English and “resumo” in Portuguese (</w:t>
      </w:r>
      <w:r w:rsidR="00C3594B" w:rsidRPr="00D731C0">
        <w:t xml:space="preserve">“resumos” are required only </w:t>
      </w:r>
      <w:r w:rsidRPr="00D731C0">
        <w:t>for papers written in Portuguese). The title must be centered over the whole page, in 16 point boldface font</w:t>
      </w:r>
      <w:r w:rsidR="00C3594B" w:rsidRPr="00D731C0">
        <w:t xml:space="preserve"> and with 12 points of space before itself</w:t>
      </w:r>
      <w:r w:rsidRPr="00D731C0">
        <w:t>. Author names must be centered in 12 point font, bold, all of them disposed in the same line, separated by commas</w:t>
      </w:r>
      <w:r w:rsidR="00C3594B" w:rsidRPr="00D731C0">
        <w:t xml:space="preserve"> and with 12 points of space after the title</w:t>
      </w:r>
      <w:r w:rsidRPr="00D731C0">
        <w:t>. Addresses must be centered in 12 point font</w:t>
      </w:r>
      <w:r w:rsidR="00C3594B" w:rsidRPr="00D731C0">
        <w:t>, also with 12 points of space after the authors’ names</w:t>
      </w:r>
      <w:r w:rsidRPr="00D731C0">
        <w:t xml:space="preserve">. </w:t>
      </w:r>
      <w:r w:rsidR="00556B9F" w:rsidRPr="00D731C0">
        <w:t>E-mail addresses should be written using font Courier New, 10 point nominal size, with 6 points of space before and 6 points of space after.</w:t>
      </w:r>
    </w:p>
    <w:p w14:paraId="4AEDADEA" w14:textId="77777777" w:rsidR="00EC49FE" w:rsidRPr="00D731C0" w:rsidRDefault="00556B9F">
      <w:r w:rsidRPr="00D731C0">
        <w:tab/>
      </w:r>
      <w:r w:rsidR="00EC49FE" w:rsidRPr="00D731C0">
        <w:t xml:space="preserve">The abstract </w:t>
      </w:r>
      <w:r w:rsidR="00892EFF" w:rsidRPr="00D731C0">
        <w:t xml:space="preserve">and “resumo” (if is the case) </w:t>
      </w:r>
      <w:r w:rsidR="00EC49FE" w:rsidRPr="00D731C0">
        <w:t xml:space="preserve">must be in 12 point </w:t>
      </w:r>
      <w:r w:rsidR="00892EFF" w:rsidRPr="00D731C0">
        <w:t xml:space="preserve">Times </w:t>
      </w:r>
      <w:r w:rsidR="00EC49FE" w:rsidRPr="00D731C0">
        <w:t>font, indented 0.8cm on both sides.</w:t>
      </w:r>
      <w:r w:rsidR="00892EFF" w:rsidRPr="00D731C0">
        <w:t xml:space="preserve"> The word </w:t>
      </w:r>
      <w:r w:rsidR="00892EFF" w:rsidRPr="00D731C0">
        <w:rPr>
          <w:b/>
        </w:rPr>
        <w:t xml:space="preserve">Abstract </w:t>
      </w:r>
      <w:r w:rsidR="00892EFF" w:rsidRPr="00D731C0">
        <w:t xml:space="preserve">and </w:t>
      </w:r>
      <w:r w:rsidR="00892EFF" w:rsidRPr="00D731C0">
        <w:rPr>
          <w:b/>
        </w:rPr>
        <w:t>Resumo</w:t>
      </w:r>
      <w:r w:rsidR="00B16E1E" w:rsidRPr="00D731C0">
        <w:t>, should be written in bold</w:t>
      </w:r>
      <w:r w:rsidR="00892EFF" w:rsidRPr="00D731C0">
        <w:t>face and must precede the text.</w:t>
      </w:r>
    </w:p>
    <w:p w14:paraId="1B35D2AF" w14:textId="77777777" w:rsidR="00EC49FE" w:rsidRPr="00D731C0" w:rsidRDefault="00603861" w:rsidP="00603861">
      <w:pPr>
        <w:pStyle w:val="Heading1"/>
      </w:pPr>
      <w:r w:rsidRPr="00D731C0">
        <w:t>3</w:t>
      </w:r>
      <w:r w:rsidR="00EC49FE" w:rsidRPr="00D731C0">
        <w:t>. CD-ROMs and Printed Proceedings</w:t>
      </w:r>
    </w:p>
    <w:p w14:paraId="7AE053E5" w14:textId="77777777" w:rsidR="00EC49FE" w:rsidRPr="00D731C0" w:rsidRDefault="00EC49FE">
      <w:r w:rsidRPr="00D731C0">
        <w:t xml:space="preserve">In some conferences, the papers are published on CD-ROM while only the abstract is published in the </w:t>
      </w:r>
      <w:r w:rsidR="00B16E1E" w:rsidRPr="00D731C0">
        <w:t xml:space="preserve">printed </w:t>
      </w:r>
      <w:r w:rsidRPr="00D731C0">
        <w:t xml:space="preserve">Proceedings. In this case, authors are invited to prepare two final versions of the paper. One, complete, to be published on the CD and the other, containing only the first page, with abstract and “resumo” (for papers in Portuguese).  </w:t>
      </w:r>
    </w:p>
    <w:p w14:paraId="0AFF6D9C" w14:textId="77777777" w:rsidR="00EC49FE" w:rsidRPr="00D731C0" w:rsidRDefault="00603861" w:rsidP="00603861">
      <w:pPr>
        <w:pStyle w:val="Heading1"/>
      </w:pPr>
      <w:r w:rsidRPr="00D731C0">
        <w:t>4</w:t>
      </w:r>
      <w:r w:rsidR="00EC49FE" w:rsidRPr="00D731C0">
        <w:t>. Sections and Paragraphs</w:t>
      </w:r>
    </w:p>
    <w:p w14:paraId="041C9F11" w14:textId="77777777" w:rsidR="00EC49FE" w:rsidRPr="00D731C0" w:rsidRDefault="00EC49FE">
      <w:r w:rsidRPr="00D731C0">
        <w:t>Section titles must be in boldface, 13pt, flush left. There should be an extra 12 pt of space before each title. Section numbering is optional. The first paragraph of each</w:t>
      </w:r>
      <w:r w:rsidR="00B16E1E" w:rsidRPr="00D731C0">
        <w:t xml:space="preserve"> section should not be indented, while</w:t>
      </w:r>
      <w:r w:rsidRPr="00D731C0">
        <w:t xml:space="preserve"> the first lines of subsequent paragraphs should be indented by 1.27 cm. </w:t>
      </w:r>
    </w:p>
    <w:p w14:paraId="590EF4CA" w14:textId="77777777" w:rsidR="00EC49FE" w:rsidRPr="00D731C0" w:rsidRDefault="00603861" w:rsidP="00603861">
      <w:pPr>
        <w:pStyle w:val="Heading2"/>
      </w:pPr>
      <w:r w:rsidRPr="00D731C0">
        <w:t>4</w:t>
      </w:r>
      <w:r w:rsidR="00EC49FE" w:rsidRPr="00D731C0">
        <w:t>.1. Subsections</w:t>
      </w:r>
    </w:p>
    <w:p w14:paraId="2DD1CA44" w14:textId="77777777" w:rsidR="00EC49FE" w:rsidRPr="00D731C0" w:rsidRDefault="00EC49FE">
      <w:r w:rsidRPr="00D731C0">
        <w:t>The subsection titles must be in boldface, 12pt, flush left.</w:t>
      </w:r>
    </w:p>
    <w:p w14:paraId="64496738" w14:textId="77777777" w:rsidR="00EC49FE" w:rsidRPr="00D731C0" w:rsidRDefault="00603861" w:rsidP="00603861">
      <w:pPr>
        <w:pStyle w:val="Heading1"/>
      </w:pPr>
      <w:r w:rsidRPr="00D731C0">
        <w:t>5</w:t>
      </w:r>
      <w:r w:rsidR="00EC49FE" w:rsidRPr="00D731C0">
        <w:t>. Figures and Captions</w:t>
      </w:r>
    </w:p>
    <w:p w14:paraId="6F09CB59" w14:textId="77777777" w:rsidR="00EC49FE" w:rsidRPr="00D731C0" w:rsidRDefault="00EC49FE">
      <w:r w:rsidRPr="00D731C0">
        <w:t xml:space="preserve">Figure and table captions should be centered if less than one line (Figure 1), otherwise justified and indented by 0.8cm on both margins, as shown in Figure 2. The </w:t>
      </w:r>
      <w:r w:rsidR="00B16E1E" w:rsidRPr="00D731C0">
        <w:t xml:space="preserve">caption </w:t>
      </w:r>
      <w:r w:rsidRPr="00D731C0">
        <w:t xml:space="preserve">font must be Helvetica, 10 point, boldface, with 6 points of space before and after each caption. </w:t>
      </w:r>
    </w:p>
    <w:p w14:paraId="65CB06C6" w14:textId="77777777" w:rsidR="00B16E1E" w:rsidRPr="00D731C0" w:rsidRDefault="00011B17" w:rsidP="00B16E1E">
      <w:pPr>
        <w:pStyle w:val="Figure"/>
      </w:pPr>
      <w:r w:rsidRPr="00D731C0">
        <w:lastRenderedPageBreak/>
        <w:pict w14:anchorId="3587E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pt;height:223.15pt;mso-wrap-edited:f" wrapcoords="-62 0 -62 21532 21600 21532 21600 0 -62 0" fillcolor="window">
            <v:imagedata r:id="rId14" o:title="cart10" grayscale="t"/>
          </v:shape>
        </w:pict>
      </w:r>
    </w:p>
    <w:p w14:paraId="38CFB412" w14:textId="77777777" w:rsidR="00B16E1E" w:rsidRPr="00D731C0" w:rsidRDefault="00B16E1E" w:rsidP="00B16E1E">
      <w:pPr>
        <w:pStyle w:val="Caption"/>
      </w:pPr>
      <w:r w:rsidRPr="00D731C0">
        <w:t xml:space="preserve">Figure </w:t>
      </w:r>
      <w:fldSimple w:instr=" SEQ Figure \* ARABIC ">
        <w:r w:rsidR="009C66C4" w:rsidRPr="00D731C0">
          <w:rPr>
            <w:noProof/>
          </w:rPr>
          <w:t>1</w:t>
        </w:r>
      </w:fldSimple>
      <w:r w:rsidRPr="00D731C0">
        <w:t>. A typical figure</w:t>
      </w:r>
    </w:p>
    <w:p w14:paraId="133BDDB9" w14:textId="77777777" w:rsidR="00977226" w:rsidRPr="00D731C0" w:rsidRDefault="00011B17" w:rsidP="00977226">
      <w:pPr>
        <w:pStyle w:val="Figure"/>
      </w:pPr>
      <w:r w:rsidRPr="00D731C0">
        <w:pict w14:anchorId="3921C0A2">
          <v:shape id="_x0000_i1026" type="#_x0000_t75" style="width:195.9pt;height:219.9pt" fillcolor="window">
            <v:imagedata r:id="rId15" o:title="types"/>
          </v:shape>
        </w:pict>
      </w:r>
    </w:p>
    <w:p w14:paraId="7AB5CB1C" w14:textId="77777777" w:rsidR="00977226" w:rsidRPr="00D731C0" w:rsidRDefault="00977226" w:rsidP="00977226">
      <w:pPr>
        <w:pStyle w:val="Caption"/>
        <w:jc w:val="both"/>
      </w:pPr>
      <w:r w:rsidRPr="00D731C0">
        <w:t>Figure 2. This figure is an example of a figure caption taking more than one line and justified considering margins mentioned in Section 5.</w:t>
      </w:r>
    </w:p>
    <w:p w14:paraId="2B3DE743" w14:textId="77777777" w:rsidR="0068092C" w:rsidRPr="00D731C0" w:rsidRDefault="0068092C" w:rsidP="0068092C">
      <w:r w:rsidRPr="00D731C0">
        <w:tab/>
        <w:t xml:space="preserve">In tables, </w:t>
      </w:r>
      <w:r w:rsidR="00B16E1E" w:rsidRPr="00D731C0">
        <w:t>try to avoid the</w:t>
      </w:r>
      <w:r w:rsidRPr="00D731C0">
        <w:t xml:space="preserve"> use </w:t>
      </w:r>
      <w:r w:rsidR="00B16E1E" w:rsidRPr="00D731C0">
        <w:t xml:space="preserve">of </w:t>
      </w:r>
      <w:r w:rsidRPr="00D731C0">
        <w:t>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14:paraId="00DDB303" w14:textId="77777777" w:rsidR="00977226" w:rsidRPr="00D731C0" w:rsidRDefault="00977226" w:rsidP="00977226">
      <w:pPr>
        <w:pStyle w:val="Caption"/>
      </w:pPr>
      <w:r w:rsidRPr="00D731C0">
        <w:t>Table 1. Variables to be considered on the evaluation of interaction techniques</w:t>
      </w:r>
    </w:p>
    <w:p w14:paraId="54291A02" w14:textId="77777777" w:rsidR="00977226" w:rsidRPr="00D731C0" w:rsidRDefault="00977226" w:rsidP="00977226">
      <w:pPr>
        <w:pStyle w:val="Figure"/>
      </w:pPr>
      <w:r w:rsidRPr="00D731C0">
        <w:lastRenderedPageBreak/>
        <w:pict w14:anchorId="5EE7D78C">
          <v:shape id="_x0000_i1027" type="#_x0000_t75" style="width:309.4pt;height:183.55pt">
            <v:imagedata r:id="rId16" o:title="table" croptop="1481f" cropbottom="741f" cropleft="1179f" cropright="738f"/>
          </v:shape>
        </w:pict>
      </w:r>
    </w:p>
    <w:p w14:paraId="47D7A71A" w14:textId="77777777" w:rsidR="00EC49FE" w:rsidRPr="00D731C0" w:rsidRDefault="00603861" w:rsidP="00603861">
      <w:pPr>
        <w:pStyle w:val="Heading1"/>
      </w:pPr>
      <w:r w:rsidRPr="00D731C0">
        <w:t>6</w:t>
      </w:r>
      <w:r w:rsidR="00EC49FE" w:rsidRPr="00D731C0">
        <w:t>. Images</w:t>
      </w:r>
    </w:p>
    <w:p w14:paraId="373276B9" w14:textId="77777777" w:rsidR="00EC49FE" w:rsidRPr="00D731C0" w:rsidRDefault="00EC49FE">
      <w:r w:rsidRPr="00D731C0">
        <w:t>All images and illustrations should be in black-and-white, or gray tones</w:t>
      </w:r>
      <w:r w:rsidR="00011B17" w:rsidRPr="00D731C0">
        <w:t>, excepting for the papers that will be electronically available (on CD-ROMs, internet, etc.)</w:t>
      </w:r>
      <w:r w:rsidRPr="00D731C0">
        <w:t>. The image resolution on paper should be about 600 dpi for black-and-white images, and 150-</w:t>
      </w:r>
      <w:r w:rsidR="00011B17" w:rsidRPr="00D731C0">
        <w:t>3</w:t>
      </w:r>
      <w:r w:rsidRPr="00D731C0">
        <w:t>00 dpi for grayscale images.  Do not include images with excessive resolution, as they may take hours to print, without any visible difference in the result.</w:t>
      </w:r>
    </w:p>
    <w:p w14:paraId="26016EBA" w14:textId="77777777" w:rsidR="00EC49FE" w:rsidRPr="00D731C0" w:rsidRDefault="00603861" w:rsidP="00603861">
      <w:pPr>
        <w:pStyle w:val="Heading1"/>
      </w:pPr>
      <w:r w:rsidRPr="00D731C0">
        <w:t>7</w:t>
      </w:r>
      <w:r w:rsidR="00EC49FE" w:rsidRPr="00D731C0">
        <w:t>. References</w:t>
      </w:r>
    </w:p>
    <w:p w14:paraId="20018F0B" w14:textId="77777777" w:rsidR="00EC49FE" w:rsidRPr="00D731C0" w:rsidRDefault="00EC49FE">
      <w:r w:rsidRPr="00D731C0">
        <w:t>Bibliographic references must be unambiguous and uniform.  We recommend giving the author names references in brackets, e.g. [Knuth 1984], [</w:t>
      </w:r>
      <w:r w:rsidR="002469A4" w:rsidRPr="00D731C0">
        <w:t>Boulic and Renault 1991</w:t>
      </w:r>
      <w:r w:rsidRPr="00D731C0">
        <w:t xml:space="preserve">]; or dates in parentheses, e.g. Knuth (1984), </w:t>
      </w:r>
      <w:r w:rsidR="002469A4" w:rsidRPr="00D731C0">
        <w:t xml:space="preserve">Smith and Jones </w:t>
      </w:r>
      <w:r w:rsidRPr="00D731C0">
        <w:t>(19</w:t>
      </w:r>
      <w:r w:rsidR="002469A4" w:rsidRPr="00D731C0">
        <w:t>9</w:t>
      </w:r>
      <w:r w:rsidRPr="00D731C0">
        <w:t>9).</w:t>
      </w:r>
    </w:p>
    <w:p w14:paraId="76D958AF" w14:textId="77777777" w:rsidR="00011B17" w:rsidRPr="00D731C0" w:rsidRDefault="00011B17">
      <w:r w:rsidRPr="00D731C0">
        <w:tab/>
        <w:t>The references must be listed using 12 point font size, with 6 points of space before each reference. The first line of each reference should not be indented, while the subsequent should be indented by 0.5 cm.</w:t>
      </w:r>
    </w:p>
    <w:p w14:paraId="0B2C1A8D" w14:textId="77777777" w:rsidR="00EC49FE" w:rsidRPr="00D731C0" w:rsidRDefault="00EC49FE" w:rsidP="00603861">
      <w:pPr>
        <w:pStyle w:val="Heading1"/>
      </w:pPr>
      <w:r w:rsidRPr="00D731C0">
        <w:t>References</w:t>
      </w:r>
    </w:p>
    <w:p w14:paraId="36035922" w14:textId="77777777" w:rsidR="00EC49FE" w:rsidRPr="00D731C0" w:rsidRDefault="00EC49FE" w:rsidP="0025722C">
      <w:pPr>
        <w:pStyle w:val="Reference"/>
      </w:pPr>
      <w:r w:rsidRPr="00D731C0">
        <w:t>Boulic, R. and Renault, O. (1991) “3D Hierarchies for Animation”, In: New Trends in Animation and Visualization, Edited by Nadia Magnenat-Thalmann and Daniel Thalmann, John Wiley &amp; Sons ltd., England.</w:t>
      </w:r>
    </w:p>
    <w:p w14:paraId="397F32E3" w14:textId="77777777" w:rsidR="00EC49FE" w:rsidRPr="00D731C0" w:rsidRDefault="00EC49FE" w:rsidP="0025722C">
      <w:pPr>
        <w:pStyle w:val="Reference"/>
      </w:pPr>
      <w:r w:rsidRPr="00D731C0">
        <w:t xml:space="preserve">Dyer, S., Martin, J. and Zulauf, J. (1995) “Motion Capture White Paper”, </w:t>
      </w:r>
      <w:hyperlink r:id="rId17" w:history="1">
        <w:r w:rsidRPr="00D731C0">
          <w:t>http://reality.sgi.com/employees/jam_sb/mocap/MoCapWP_v2.0.html</w:t>
        </w:r>
      </w:hyperlink>
      <w:r w:rsidRPr="00D731C0">
        <w:t>, December.</w:t>
      </w:r>
    </w:p>
    <w:p w14:paraId="5FCFF785" w14:textId="77777777" w:rsidR="00EC49FE" w:rsidRPr="00D731C0" w:rsidRDefault="00EC49FE" w:rsidP="0025722C">
      <w:pPr>
        <w:pStyle w:val="Reference"/>
      </w:pPr>
      <w:r w:rsidRPr="00D731C0">
        <w:t>Holton, M. and Alexander, S. (1995) “Soft Cellular Modeling: A Technique for the Simulation of Non-rigid Materials”, Computer Graphics: Developments in Virtual Environments, R. A. Earnshaw and J. A. Vince, England, Academic Press Ltd., p. 449-460.</w:t>
      </w:r>
    </w:p>
    <w:p w14:paraId="485786FA" w14:textId="77777777" w:rsidR="00EC49FE" w:rsidRPr="00D731C0" w:rsidRDefault="00EC49FE" w:rsidP="0025722C">
      <w:pPr>
        <w:pStyle w:val="Reference"/>
      </w:pPr>
      <w:r w:rsidRPr="00D731C0">
        <w:t>Knuth, D. E.</w:t>
      </w:r>
      <w:r w:rsidR="00C66FED" w:rsidRPr="00D731C0">
        <w:t xml:space="preserve"> (1984)</w:t>
      </w:r>
      <w:r w:rsidRPr="00D731C0">
        <w:t>, T</w:t>
      </w:r>
      <w:r w:rsidR="00C66FED" w:rsidRPr="00D731C0">
        <w:t>he TeXbook, Addison Wesley, 15</w:t>
      </w:r>
      <w:r w:rsidR="00C66FED" w:rsidRPr="00D731C0">
        <w:rPr>
          <w:vertAlign w:val="superscript"/>
        </w:rPr>
        <w:t>th</w:t>
      </w:r>
      <w:r w:rsidR="00C66FED" w:rsidRPr="00D731C0">
        <w:t xml:space="preserve"> edition</w:t>
      </w:r>
      <w:r w:rsidRPr="00D731C0">
        <w:t xml:space="preserve">. </w:t>
      </w:r>
    </w:p>
    <w:p w14:paraId="60E2009B" w14:textId="77777777" w:rsidR="002469A4" w:rsidRPr="00D731C0" w:rsidRDefault="002469A4" w:rsidP="002469A4">
      <w:pPr>
        <w:pStyle w:val="Reference"/>
        <w:rPr>
          <w:sz w:val="20"/>
          <w:lang w:eastAsia="en-US"/>
        </w:rPr>
      </w:pPr>
      <w:r w:rsidRPr="00D731C0">
        <w:rPr>
          <w:lang w:eastAsia="en-US"/>
        </w:rPr>
        <w:t xml:space="preserve">Smith, A. and Jones, B. (1999). On the complexity of computing. In </w:t>
      </w:r>
      <w:r w:rsidRPr="00D731C0">
        <w:rPr>
          <w:i/>
          <w:iCs/>
          <w:lang w:eastAsia="en-US"/>
        </w:rPr>
        <w:t>Advances in Computer Science</w:t>
      </w:r>
      <w:r w:rsidRPr="00D731C0">
        <w:rPr>
          <w:lang w:eastAsia="en-US"/>
        </w:rPr>
        <w:t>, pages 555–566. Publishing Press.</w:t>
      </w:r>
    </w:p>
    <w:p w14:paraId="593E27B4" w14:textId="77777777" w:rsidR="002469A4" w:rsidRPr="00D731C0" w:rsidRDefault="002469A4" w:rsidP="0025722C">
      <w:pPr>
        <w:pStyle w:val="Reference"/>
      </w:pPr>
    </w:p>
    <w:sectPr w:rsidR="002469A4" w:rsidRPr="00D731C0">
      <w:headerReference w:type="even" r:id="rId18"/>
      <w:headerReference w:type="default" r:id="rId19"/>
      <w:footerReference w:type="even" r:id="rId20"/>
      <w:footerReference w:type="first" r:id="rId21"/>
      <w:type w:val="continuous"/>
      <w:pgSz w:w="11907" w:h="16840" w:code="9"/>
      <w:pgMar w:top="1985" w:right="1701" w:bottom="1418" w:left="1701" w:header="964" w:footer="964" w:gutter="0"/>
      <w:pgNumType w:start="101"/>
      <w:cols w:space="454" w:equalWidth="0">
        <w:col w:w="8505"/>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Samico" w:date="2023-04-28T11:36:00Z" w:initials="LS">
    <w:p w14:paraId="408605B9" w14:textId="77777777" w:rsidR="00032DAA" w:rsidRDefault="00032DAA" w:rsidP="0050284D">
      <w:pPr>
        <w:pStyle w:val="CommentText"/>
        <w:jc w:val="left"/>
      </w:pPr>
      <w:r>
        <w:rPr>
          <w:rStyle w:val="CommentReference"/>
        </w:rPr>
        <w:annotationRef/>
      </w:r>
      <w:r>
        <w:rPr>
          <w:lang w:val="en-US"/>
        </w:rPr>
        <w:t>Completar os enedeços de email.</w:t>
      </w:r>
    </w:p>
  </w:comment>
  <w:comment w:id="1" w:author="Luiz Samico" w:date="2023-04-28T13:38:00Z" w:initials="LS">
    <w:p w14:paraId="7096622C" w14:textId="77777777" w:rsidR="00694C19" w:rsidRDefault="00694C19" w:rsidP="0050284D">
      <w:pPr>
        <w:pStyle w:val="CommentText"/>
        <w:jc w:val="left"/>
      </w:pPr>
      <w:r>
        <w:rPr>
          <w:rStyle w:val="CommentReference"/>
        </w:rPr>
        <w:annotationRef/>
      </w:r>
      <w:r>
        <w:rPr>
          <w:lang w:val="en-US"/>
        </w:rPr>
        <w:t>Inserir citação</w:t>
      </w:r>
    </w:p>
  </w:comment>
  <w:comment w:id="2" w:author="Luiz Samico" w:date="2023-04-28T13:47:00Z" w:initials="LS">
    <w:p w14:paraId="54411543" w14:textId="77777777" w:rsidR="007B19E9" w:rsidRDefault="007B19E9" w:rsidP="0050284D">
      <w:pPr>
        <w:pStyle w:val="CommentText"/>
        <w:jc w:val="left"/>
      </w:pPr>
      <w:r>
        <w:rPr>
          <w:rStyle w:val="CommentReference"/>
        </w:rPr>
        <w:annotationRef/>
      </w:r>
      <w:r>
        <w:rPr>
          <w:lang w:val="en-US"/>
        </w:rPr>
        <w:t>Remover isso caso não utilizemos decoradores.</w:t>
      </w:r>
    </w:p>
  </w:comment>
  <w:comment w:id="3" w:author="Luiz Samico" w:date="2023-04-28T15:06:00Z" w:initials="LS">
    <w:p w14:paraId="5FD99F1A" w14:textId="77777777" w:rsidR="00C40A92" w:rsidRDefault="00C40A92" w:rsidP="0050284D">
      <w:pPr>
        <w:pStyle w:val="CommentText"/>
        <w:jc w:val="left"/>
      </w:pPr>
      <w:r>
        <w:rPr>
          <w:rStyle w:val="CommentReference"/>
        </w:rPr>
        <w:annotationRef/>
      </w:r>
      <w:r>
        <w:rPr>
          <w:lang w:val="en-US"/>
        </w:rPr>
        <w:t>Explicar somente as expressões regulares!</w:t>
      </w:r>
    </w:p>
  </w:comment>
  <w:comment w:id="4" w:author="Luiz Samico" w:date="2023-04-22T11:27:00Z" w:initials="LS">
    <w:p w14:paraId="3AB99AA3" w14:textId="77777777" w:rsidR="00ED7FC0" w:rsidRDefault="00ED7FC0" w:rsidP="00641D4D">
      <w:pPr>
        <w:pStyle w:val="CommentText"/>
        <w:jc w:val="left"/>
      </w:pPr>
      <w:r>
        <w:rPr>
          <w:rStyle w:val="CommentReference"/>
        </w:rPr>
        <w:annotationRef/>
      </w:r>
      <w:r>
        <w:t>Tudo a partir daqui deve ser removido antes da entrega.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605B9" w15:done="0"/>
  <w15:commentEx w15:paraId="7096622C" w15:done="0"/>
  <w15:commentEx w15:paraId="54411543" w15:done="0"/>
  <w15:commentEx w15:paraId="5FD99F1A" w15:done="0"/>
  <w15:commentEx w15:paraId="3AB99A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605B9" w16cid:durableId="27F62E42"/>
  <w16cid:commentId w16cid:paraId="7096622C" w16cid:durableId="27F64ABF"/>
  <w16cid:commentId w16cid:paraId="54411543" w16cid:durableId="27F64CE6"/>
  <w16cid:commentId w16cid:paraId="5FD99F1A" w16cid:durableId="27F65F72"/>
  <w16cid:commentId w16cid:paraId="3AB99AA3" w16cid:durableId="27EE43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A3FB" w14:textId="77777777" w:rsidR="0050284D" w:rsidRDefault="0050284D">
      <w:r>
        <w:separator/>
      </w:r>
    </w:p>
  </w:endnote>
  <w:endnote w:type="continuationSeparator" w:id="0">
    <w:p w14:paraId="03C08E72" w14:textId="77777777" w:rsidR="0050284D" w:rsidRDefault="0050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BD60" w14:textId="77777777" w:rsidR="0092301E" w:rsidRDefault="0092301E">
    <w:pPr>
      <w:jc w:val="left"/>
    </w:pPr>
    <w:r>
      <w:t xml:space="preserve">Proceedings </w:t>
    </w:r>
    <w:r>
      <w:t>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E0354" w14:textId="77777777" w:rsidR="0092301E" w:rsidRDefault="0092301E">
    <w:r>
      <w:t xml:space="preserve">Proceedings </w:t>
    </w:r>
    <w:r>
      <w:t>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9BF" w14:textId="77777777" w:rsidR="0092301E" w:rsidRDefault="0092301E">
    <w:pPr>
      <w:jc w:val="left"/>
    </w:pPr>
    <w:r>
      <w:t xml:space="preserve">Proceedings </w:t>
    </w:r>
    <w:r>
      <w:t>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27E4" w14:textId="77777777" w:rsidR="0092301E" w:rsidRDefault="0092301E">
    <w:r>
      <w:t xml:space="preserve">Proceedings </w:t>
    </w:r>
    <w:r>
      <w:t>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2BA9" w14:textId="77777777" w:rsidR="0050284D" w:rsidRDefault="0050284D">
      <w:r>
        <w:separator/>
      </w:r>
    </w:p>
  </w:footnote>
  <w:footnote w:type="continuationSeparator" w:id="0">
    <w:p w14:paraId="650A35F5" w14:textId="77777777" w:rsidR="0050284D" w:rsidRDefault="00502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5E9E"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w:t>
    </w:r>
    <w:r w:rsidRPr="00EC49FE">
      <w:rPr>
        <w:noProof/>
      </w:rPr>
      <w:t>2</w:t>
    </w:r>
    <w:r>
      <w:fldChar w:fldCharType="end"/>
    </w:r>
  </w:p>
  <w:p w14:paraId="6B96CA9B" w14:textId="77777777" w:rsidR="0092301E" w:rsidRPr="00EC49FE" w:rsidRDefault="0092301E">
    <w:pPr>
      <w:jc w:val="right"/>
    </w:pPr>
    <w:r w:rsidRPr="00EC49FE">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09FDA" w14:textId="77777777" w:rsidR="0092301E" w:rsidRDefault="0092301E">
    <w:pPr>
      <w:framePr w:wrap="around" w:vAnchor="text" w:hAnchor="margin" w:xAlign="inside" w:y="1"/>
    </w:pPr>
  </w:p>
  <w:p w14:paraId="47E15F0A"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9048"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w:t>
    </w:r>
    <w:r w:rsidRPr="00EC49FE">
      <w:rPr>
        <w:noProof/>
      </w:rPr>
      <w:t>2</w:t>
    </w:r>
    <w:r>
      <w:fldChar w:fldCharType="end"/>
    </w:r>
  </w:p>
  <w:p w14:paraId="1A7F1078" w14:textId="77777777" w:rsidR="0092301E" w:rsidRPr="00EC49FE" w:rsidRDefault="0092301E">
    <w:pPr>
      <w:jc w:val="right"/>
    </w:pPr>
    <w:r w:rsidRPr="00EC49FE">
      <w:t xml:space="preserve">S. </w:t>
    </w:r>
    <w:r w:rsidRPr="00EC49FE">
      <w:t>Sandri, J. Stolfi, L.Velho</w:t>
    </w:r>
  </w:p>
  <w:p w14:paraId="17A79E3E"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E85" w14:textId="77777777" w:rsidR="0092301E" w:rsidRDefault="0092301E">
    <w:pPr>
      <w:framePr w:wrap="around" w:vAnchor="text" w:hAnchor="margin" w:xAlign="inside" w:y="1"/>
    </w:pPr>
  </w:p>
  <w:p w14:paraId="17911B4E"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2117406539">
    <w:abstractNumId w:val="11"/>
  </w:num>
  <w:num w:numId="2" w16cid:durableId="1675840730">
    <w:abstractNumId w:val="14"/>
  </w:num>
  <w:num w:numId="3" w16cid:durableId="162167592">
    <w:abstractNumId w:val="15"/>
  </w:num>
  <w:num w:numId="4" w16cid:durableId="256720325">
    <w:abstractNumId w:val="16"/>
  </w:num>
  <w:num w:numId="5" w16cid:durableId="1875774038">
    <w:abstractNumId w:val="10"/>
  </w:num>
  <w:num w:numId="6" w16cid:durableId="633827560">
    <w:abstractNumId w:val="18"/>
  </w:num>
  <w:num w:numId="7" w16cid:durableId="1370648838">
    <w:abstractNumId w:val="13"/>
  </w:num>
  <w:num w:numId="8" w16cid:durableId="859972842">
    <w:abstractNumId w:val="17"/>
  </w:num>
  <w:num w:numId="9" w16cid:durableId="1486046028">
    <w:abstractNumId w:val="12"/>
  </w:num>
  <w:num w:numId="10" w16cid:durableId="2115128978">
    <w:abstractNumId w:val="9"/>
  </w:num>
  <w:num w:numId="11" w16cid:durableId="1964537681">
    <w:abstractNumId w:val="7"/>
  </w:num>
  <w:num w:numId="12" w16cid:durableId="517888224">
    <w:abstractNumId w:val="6"/>
  </w:num>
  <w:num w:numId="13" w16cid:durableId="1269580913">
    <w:abstractNumId w:val="5"/>
  </w:num>
  <w:num w:numId="14" w16cid:durableId="1394158117">
    <w:abstractNumId w:val="4"/>
  </w:num>
  <w:num w:numId="15" w16cid:durableId="196311228">
    <w:abstractNumId w:val="8"/>
  </w:num>
  <w:num w:numId="16" w16cid:durableId="621880803">
    <w:abstractNumId w:val="3"/>
  </w:num>
  <w:num w:numId="17" w16cid:durableId="475873626">
    <w:abstractNumId w:val="2"/>
  </w:num>
  <w:num w:numId="18" w16cid:durableId="1413165718">
    <w:abstractNumId w:val="1"/>
  </w:num>
  <w:num w:numId="19" w16cid:durableId="155608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22497"/>
    <w:rsid w:val="00032DAA"/>
    <w:rsid w:val="000F1811"/>
    <w:rsid w:val="001A222E"/>
    <w:rsid w:val="001B0861"/>
    <w:rsid w:val="00205841"/>
    <w:rsid w:val="0022582D"/>
    <w:rsid w:val="002469A4"/>
    <w:rsid w:val="0025722C"/>
    <w:rsid w:val="00290562"/>
    <w:rsid w:val="003112B6"/>
    <w:rsid w:val="00315C37"/>
    <w:rsid w:val="0039084B"/>
    <w:rsid w:val="00391B3F"/>
    <w:rsid w:val="003C25DE"/>
    <w:rsid w:val="003C5D8E"/>
    <w:rsid w:val="003F4556"/>
    <w:rsid w:val="004023B2"/>
    <w:rsid w:val="004A4FEF"/>
    <w:rsid w:val="0050284D"/>
    <w:rsid w:val="00526BD5"/>
    <w:rsid w:val="00556B9F"/>
    <w:rsid w:val="005B492D"/>
    <w:rsid w:val="00603861"/>
    <w:rsid w:val="00641D4D"/>
    <w:rsid w:val="00676E05"/>
    <w:rsid w:val="0068092C"/>
    <w:rsid w:val="00694C19"/>
    <w:rsid w:val="00733E0C"/>
    <w:rsid w:val="00776D32"/>
    <w:rsid w:val="007B19E9"/>
    <w:rsid w:val="007C4987"/>
    <w:rsid w:val="00875F56"/>
    <w:rsid w:val="00892EFF"/>
    <w:rsid w:val="008A684E"/>
    <w:rsid w:val="008B1055"/>
    <w:rsid w:val="0092301E"/>
    <w:rsid w:val="00977226"/>
    <w:rsid w:val="009C66C4"/>
    <w:rsid w:val="009D2D11"/>
    <w:rsid w:val="00A24F44"/>
    <w:rsid w:val="00AB6C8F"/>
    <w:rsid w:val="00B06EFE"/>
    <w:rsid w:val="00B16E1E"/>
    <w:rsid w:val="00B97763"/>
    <w:rsid w:val="00BC3338"/>
    <w:rsid w:val="00BC7AF2"/>
    <w:rsid w:val="00C3594B"/>
    <w:rsid w:val="00C40A92"/>
    <w:rsid w:val="00C61158"/>
    <w:rsid w:val="00C66FED"/>
    <w:rsid w:val="00C77CA4"/>
    <w:rsid w:val="00CC071E"/>
    <w:rsid w:val="00D246A9"/>
    <w:rsid w:val="00D46A79"/>
    <w:rsid w:val="00D553FC"/>
    <w:rsid w:val="00D731C0"/>
    <w:rsid w:val="00DA1996"/>
    <w:rsid w:val="00DB6214"/>
    <w:rsid w:val="00E34504"/>
    <w:rsid w:val="00E40644"/>
    <w:rsid w:val="00E45C10"/>
    <w:rsid w:val="00E914D1"/>
    <w:rsid w:val="00EC49FE"/>
    <w:rsid w:val="00ED7FC0"/>
    <w:rsid w:val="00EE70EF"/>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BD8AEF"/>
  <w15:chartTrackingRefBased/>
  <w15:docId w15:val="{BFE0CB0A-A702-492F-8BFF-308D7089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UnresolvedMention">
    <w:name w:val="Unresolved Mention"/>
    <w:uiPriority w:val="99"/>
    <w:semiHidden/>
    <w:unhideWhenUsed/>
    <w:rsid w:val="00D246A9"/>
    <w:rPr>
      <w:color w:val="605E5C"/>
      <w:shd w:val="clear" w:color="auto" w:fill="E1DFDD"/>
    </w:rPr>
  </w:style>
  <w:style w:type="character" w:styleId="CommentReference">
    <w:name w:val="annotation reference"/>
    <w:rsid w:val="00ED7FC0"/>
    <w:rPr>
      <w:sz w:val="16"/>
      <w:szCs w:val="16"/>
    </w:rPr>
  </w:style>
  <w:style w:type="paragraph" w:styleId="CommentText">
    <w:name w:val="annotation text"/>
    <w:basedOn w:val="Normal"/>
    <w:link w:val="CommentTextChar"/>
    <w:rsid w:val="00ED7FC0"/>
    <w:rPr>
      <w:sz w:val="20"/>
    </w:rPr>
  </w:style>
  <w:style w:type="character" w:customStyle="1" w:styleId="CommentTextChar">
    <w:name w:val="Comment Text Char"/>
    <w:link w:val="CommentText"/>
    <w:rsid w:val="00ED7FC0"/>
    <w:rPr>
      <w:rFonts w:ascii="Times" w:hAnsi="Times"/>
      <w:lang w:val="en-US"/>
    </w:rPr>
  </w:style>
  <w:style w:type="paragraph" w:styleId="CommentSubject">
    <w:name w:val="annotation subject"/>
    <w:basedOn w:val="CommentText"/>
    <w:next w:val="CommentText"/>
    <w:link w:val="CommentSubjectChar"/>
    <w:rsid w:val="00ED7FC0"/>
    <w:rPr>
      <w:b/>
      <w:bCs/>
    </w:rPr>
  </w:style>
  <w:style w:type="character" w:customStyle="1" w:styleId="CommentSubjectChar">
    <w:name w:val="Comment Subject Char"/>
    <w:link w:val="CommentSubject"/>
    <w:rsid w:val="00ED7FC0"/>
    <w:rPr>
      <w:rFonts w:ascii="Times" w:hAnsi="Times"/>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5</TotalTime>
  <Pages>7</Pages>
  <Words>1802</Words>
  <Characters>9736</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11515</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Luiz Samico</cp:lastModifiedBy>
  <cp:revision>2</cp:revision>
  <cp:lastPrinted>2005-03-17T02:14:00Z</cp:lastPrinted>
  <dcterms:created xsi:type="dcterms:W3CDTF">2023-04-28T19:53:00Z</dcterms:created>
  <dcterms:modified xsi:type="dcterms:W3CDTF">2023-04-28T19:53:00Z</dcterms:modified>
</cp:coreProperties>
</file>